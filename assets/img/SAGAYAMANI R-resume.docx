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EBBF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0E38F39" wp14:editId="69C36972">
                <wp:simplePos x="0" y="0"/>
                <wp:positionH relativeFrom="page">
                  <wp:align>right</wp:align>
                </wp:positionH>
                <wp:positionV relativeFrom="paragraph">
                  <wp:posOffset>-354965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8686" id="Rectangle 3" o:spid="_x0000_s1026" alt="&quot;&quot;" style="position:absolute;margin-left:560.8pt;margin-top:-27.95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qnr/U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525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6782354D" w14:textId="77777777" w:rsidTr="000F44F8">
        <w:tc>
          <w:tcPr>
            <w:tcW w:w="540" w:type="dxa"/>
          </w:tcPr>
          <w:p w14:paraId="14C2CC9D" w14:textId="77777777" w:rsidR="00166F4D" w:rsidRDefault="00166F4D" w:rsidP="000F44F8"/>
        </w:tc>
        <w:tc>
          <w:tcPr>
            <w:tcW w:w="9720" w:type="dxa"/>
            <w:gridSpan w:val="8"/>
          </w:tcPr>
          <w:p w14:paraId="10306ECA" w14:textId="76608A71" w:rsidR="00166F4D" w:rsidRPr="009150A1" w:rsidRDefault="009150A1" w:rsidP="000F44F8">
            <w:pPr>
              <w:pStyle w:val="Title"/>
              <w:rPr>
                <w:b/>
                <w:bCs/>
              </w:rPr>
            </w:pPr>
            <w:r w:rsidRPr="009150A1">
              <w:rPr>
                <w:b/>
                <w:bCs/>
              </w:rPr>
              <w:t>SAGAYAMANI R</w:t>
            </w:r>
          </w:p>
        </w:tc>
        <w:tc>
          <w:tcPr>
            <w:tcW w:w="450" w:type="dxa"/>
          </w:tcPr>
          <w:p w14:paraId="2D17075D" w14:textId="77777777" w:rsidR="00166F4D" w:rsidRDefault="00166F4D" w:rsidP="000F44F8"/>
        </w:tc>
      </w:tr>
      <w:tr w:rsidR="00166F4D" w14:paraId="702624AC" w14:textId="77777777" w:rsidTr="000F44F8">
        <w:tc>
          <w:tcPr>
            <w:tcW w:w="540" w:type="dxa"/>
          </w:tcPr>
          <w:p w14:paraId="0943C5DC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080A3835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0B1AEDF9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23281D16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54F08E3D" w14:textId="77777777" w:rsidR="00166F4D" w:rsidRDefault="00166F4D" w:rsidP="000F44F8"/>
        </w:tc>
        <w:tc>
          <w:tcPr>
            <w:tcW w:w="450" w:type="dxa"/>
          </w:tcPr>
          <w:p w14:paraId="2B8D8B4F" w14:textId="77777777" w:rsidR="00166F4D" w:rsidRDefault="00166F4D" w:rsidP="000F44F8"/>
        </w:tc>
      </w:tr>
      <w:tr w:rsidR="00166F4D" w14:paraId="600E28C0" w14:textId="77777777" w:rsidTr="000F44F8">
        <w:trPr>
          <w:trHeight w:val="665"/>
        </w:trPr>
        <w:tc>
          <w:tcPr>
            <w:tcW w:w="540" w:type="dxa"/>
          </w:tcPr>
          <w:p w14:paraId="0259C590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CC827" w14:textId="6D26A103" w:rsidR="00166F4D" w:rsidRDefault="009150A1" w:rsidP="000F44F8">
            <w:pPr>
              <w:pStyle w:val="Subtitle"/>
            </w:pPr>
            <w:r>
              <w:t>SOFTWARE TESTER</w:t>
            </w:r>
          </w:p>
        </w:tc>
        <w:tc>
          <w:tcPr>
            <w:tcW w:w="450" w:type="dxa"/>
          </w:tcPr>
          <w:p w14:paraId="24976BC5" w14:textId="77777777" w:rsidR="00166F4D" w:rsidRDefault="00166F4D" w:rsidP="000F44F8"/>
        </w:tc>
      </w:tr>
      <w:tr w:rsidR="00166F4D" w14:paraId="1C3800F2" w14:textId="77777777" w:rsidTr="000F44F8">
        <w:trPr>
          <w:trHeight w:val="350"/>
        </w:trPr>
        <w:tc>
          <w:tcPr>
            <w:tcW w:w="540" w:type="dxa"/>
          </w:tcPr>
          <w:p w14:paraId="1A3E32D5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5F30CA20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6DC72908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0C7DF7F8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579E9379" w14:textId="77777777" w:rsidR="00166F4D" w:rsidRDefault="00166F4D" w:rsidP="000F44F8"/>
        </w:tc>
        <w:tc>
          <w:tcPr>
            <w:tcW w:w="450" w:type="dxa"/>
          </w:tcPr>
          <w:p w14:paraId="798C7380" w14:textId="77777777" w:rsidR="00166F4D" w:rsidRDefault="00166F4D" w:rsidP="000F44F8"/>
        </w:tc>
      </w:tr>
      <w:tr w:rsidR="00166F4D" w14:paraId="4178916A" w14:textId="77777777" w:rsidTr="00166F4D">
        <w:trPr>
          <w:trHeight w:val="405"/>
        </w:trPr>
        <w:tc>
          <w:tcPr>
            <w:tcW w:w="540" w:type="dxa"/>
          </w:tcPr>
          <w:p w14:paraId="2B88F8BD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0BB46AC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8D97792B63424440AD579F18DF60BBC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6B93106B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03E9D435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3C7EA821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2ED1E6C8DD724EB29E29E68548202CC6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6204E0A3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702AC792" w14:textId="77777777" w:rsidR="00166F4D" w:rsidRDefault="00166F4D" w:rsidP="000F44F8"/>
        </w:tc>
        <w:tc>
          <w:tcPr>
            <w:tcW w:w="450" w:type="dxa"/>
          </w:tcPr>
          <w:p w14:paraId="34371DA2" w14:textId="77777777" w:rsidR="00166F4D" w:rsidRDefault="00166F4D" w:rsidP="000F44F8"/>
        </w:tc>
      </w:tr>
      <w:tr w:rsidR="00166F4D" w14:paraId="0210FE40" w14:textId="77777777" w:rsidTr="00166F4D">
        <w:trPr>
          <w:trHeight w:val="3140"/>
        </w:trPr>
        <w:tc>
          <w:tcPr>
            <w:tcW w:w="540" w:type="dxa"/>
          </w:tcPr>
          <w:p w14:paraId="496F66E0" w14:textId="77777777" w:rsidR="00166F4D" w:rsidRDefault="00166F4D" w:rsidP="000F44F8"/>
        </w:tc>
        <w:tc>
          <w:tcPr>
            <w:tcW w:w="2894" w:type="dxa"/>
            <w:gridSpan w:val="2"/>
          </w:tcPr>
          <w:p w14:paraId="51CA7145" w14:textId="552BFF9B" w:rsidR="00166F4D" w:rsidRPr="002D6898" w:rsidRDefault="009150A1" w:rsidP="000F44F8">
            <w:pPr>
              <w:pStyle w:val="Heading2"/>
            </w:pPr>
            <w:r>
              <w:t>8072713583</w:t>
            </w:r>
          </w:p>
          <w:p w14:paraId="5E68525C" w14:textId="7C4F1A05" w:rsidR="00166F4D" w:rsidRPr="002D6898" w:rsidRDefault="009150A1" w:rsidP="000F44F8">
            <w:pPr>
              <w:pStyle w:val="Heading2"/>
            </w:pPr>
            <w:r>
              <w:t>rsmani07@outlook.com</w:t>
            </w:r>
          </w:p>
          <w:p w14:paraId="5D71C94D" w14:textId="318C79F9" w:rsidR="00166F4D" w:rsidRDefault="009150A1" w:rsidP="000F44F8">
            <w:pPr>
              <w:pStyle w:val="Heading2"/>
              <w:rPr>
                <w:sz w:val="16"/>
                <w:szCs w:val="22"/>
              </w:rPr>
            </w:pPr>
            <w:hyperlink r:id="rId11" w:history="1">
              <w:r w:rsidRPr="008A356C">
                <w:rPr>
                  <w:rStyle w:val="Hyperlink"/>
                  <w:sz w:val="16"/>
                  <w:szCs w:val="22"/>
                </w:rPr>
                <w:t>www.linkedin.com/in/sagayamani-r-1720as</w:t>
              </w:r>
            </w:hyperlink>
          </w:p>
          <w:p w14:paraId="5AA8950A" w14:textId="37E45986" w:rsidR="009150A1" w:rsidRDefault="009150A1" w:rsidP="009150A1">
            <w:hyperlink r:id="rId12" w:history="1">
              <w:r w:rsidRPr="008A356C">
                <w:rPr>
                  <w:rStyle w:val="Hyperlink"/>
                </w:rPr>
                <w:t>https://github.com/sagayamani-R</w:t>
              </w:r>
            </w:hyperlink>
          </w:p>
          <w:p w14:paraId="632C7BA5" w14:textId="2A02E350" w:rsidR="009150A1" w:rsidRPr="009150A1" w:rsidRDefault="009150A1" w:rsidP="009150A1"/>
        </w:tc>
        <w:tc>
          <w:tcPr>
            <w:tcW w:w="976" w:type="dxa"/>
          </w:tcPr>
          <w:p w14:paraId="3C905C2F" w14:textId="77777777" w:rsidR="00166F4D" w:rsidRDefault="00166F4D" w:rsidP="000F44F8"/>
        </w:tc>
        <w:tc>
          <w:tcPr>
            <w:tcW w:w="5850" w:type="dxa"/>
            <w:gridSpan w:val="5"/>
          </w:tcPr>
          <w:p w14:paraId="092D387E" w14:textId="6FD178DB" w:rsidR="00166F4D" w:rsidRDefault="009150A1" w:rsidP="000F44F8">
            <w:r w:rsidRPr="009150A1">
              <w:t>A motivated and detail-oriented recent graduate with a degree in Master of Computer Application . Seeking a software tester position to leverage my skills in software testing, quality assurance, and problem-solving to contribute to the success .</w:t>
            </w:r>
          </w:p>
        </w:tc>
        <w:tc>
          <w:tcPr>
            <w:tcW w:w="450" w:type="dxa"/>
          </w:tcPr>
          <w:p w14:paraId="26DCDCD7" w14:textId="77777777" w:rsidR="00166F4D" w:rsidRDefault="00166F4D" w:rsidP="000F44F8"/>
        </w:tc>
      </w:tr>
      <w:tr w:rsidR="00166F4D" w14:paraId="79CFE810" w14:textId="77777777" w:rsidTr="00892BB6">
        <w:trPr>
          <w:trHeight w:val="423"/>
        </w:trPr>
        <w:tc>
          <w:tcPr>
            <w:tcW w:w="540" w:type="dxa"/>
          </w:tcPr>
          <w:p w14:paraId="60F67E11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6B4F4172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D8F2272782B7453A946744BB3399C8ED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5A8E992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B95D51E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2E1DADFA" w14:textId="29E52A43" w:rsidR="00166F4D" w:rsidRDefault="009150A1" w:rsidP="00166F4D">
            <w:pPr>
              <w:pStyle w:val="Heading1"/>
            </w:pPr>
            <w:r>
              <w:t>PROJECTS</w:t>
            </w:r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43A80DA3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211FFA70" w14:textId="77777777" w:rsidR="00166F4D" w:rsidRDefault="00166F4D" w:rsidP="000F44F8"/>
        </w:tc>
        <w:tc>
          <w:tcPr>
            <w:tcW w:w="450" w:type="dxa"/>
          </w:tcPr>
          <w:p w14:paraId="62D75475" w14:textId="77777777" w:rsidR="00166F4D" w:rsidRDefault="00166F4D" w:rsidP="000F44F8"/>
        </w:tc>
      </w:tr>
      <w:tr w:rsidR="00166F4D" w14:paraId="111F74E0" w14:textId="77777777" w:rsidTr="00E41CE0">
        <w:trPr>
          <w:trHeight w:val="2978"/>
        </w:trPr>
        <w:tc>
          <w:tcPr>
            <w:tcW w:w="540" w:type="dxa"/>
          </w:tcPr>
          <w:p w14:paraId="3806ACAB" w14:textId="77777777" w:rsidR="00166F4D" w:rsidRDefault="00166F4D" w:rsidP="000F44F8"/>
        </w:tc>
        <w:tc>
          <w:tcPr>
            <w:tcW w:w="2894" w:type="dxa"/>
            <w:gridSpan w:val="2"/>
          </w:tcPr>
          <w:p w14:paraId="731AE386" w14:textId="470C36BC" w:rsidR="00166F4D" w:rsidRPr="00387FF0" w:rsidRDefault="00646757" w:rsidP="00166F4D">
            <w:pPr>
              <w:pStyle w:val="Heading2"/>
            </w:pPr>
            <w:r>
              <w:t>SQL</w:t>
            </w:r>
          </w:p>
          <w:p w14:paraId="69978FDA" w14:textId="4BAFAE20" w:rsidR="00166F4D" w:rsidRDefault="00646757" w:rsidP="00166F4D">
            <w:pPr>
              <w:pStyle w:val="Heading2"/>
            </w:pPr>
            <w:r>
              <w:t>JAVA</w:t>
            </w:r>
          </w:p>
          <w:p w14:paraId="767687EB" w14:textId="40C361A8" w:rsidR="00166F4D" w:rsidRDefault="00646757" w:rsidP="00166F4D">
            <w:pPr>
              <w:pStyle w:val="Heading2"/>
            </w:pPr>
            <w:r>
              <w:t>HTML</w:t>
            </w:r>
          </w:p>
          <w:p w14:paraId="3C492786" w14:textId="6D9C7C39" w:rsidR="00166F4D" w:rsidRDefault="00646757" w:rsidP="00166F4D">
            <w:pPr>
              <w:pStyle w:val="Heading2"/>
            </w:pPr>
            <w:r>
              <w:t>CSS</w:t>
            </w:r>
          </w:p>
          <w:p w14:paraId="5D7E21E9" w14:textId="32CB5A2E" w:rsidR="00166F4D" w:rsidRDefault="00166F4D" w:rsidP="00166F4D">
            <w:pPr>
              <w:pStyle w:val="Heading2"/>
            </w:pPr>
          </w:p>
          <w:p w14:paraId="4AE7C681" w14:textId="7273087C" w:rsidR="00166F4D" w:rsidRDefault="00166F4D" w:rsidP="00166F4D">
            <w:pPr>
              <w:pStyle w:val="Heading2"/>
            </w:pPr>
          </w:p>
        </w:tc>
        <w:tc>
          <w:tcPr>
            <w:tcW w:w="976" w:type="dxa"/>
          </w:tcPr>
          <w:p w14:paraId="38B71B0E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1FA06DBA" w14:textId="77777777" w:rsidR="00166F4D" w:rsidRDefault="00166F4D" w:rsidP="00166F4D"/>
          <w:p w14:paraId="69D3EF5C" w14:textId="77777777" w:rsidR="009150A1" w:rsidRDefault="009150A1" w:rsidP="00166F4D">
            <w:pPr>
              <w:rPr>
                <w:b/>
                <w:bCs/>
              </w:rPr>
            </w:pPr>
            <w:r w:rsidRPr="009150A1">
              <w:rPr>
                <w:b/>
                <w:bCs/>
              </w:rPr>
              <w:t>E-VOTING USING BLOCKCHAIN</w:t>
            </w:r>
            <w:r>
              <w:rPr>
                <w:b/>
                <w:bCs/>
              </w:rPr>
              <w:t xml:space="preserve"> :</w:t>
            </w:r>
          </w:p>
          <w:p w14:paraId="33F0DED5" w14:textId="77777777" w:rsidR="009150A1" w:rsidRDefault="009150A1" w:rsidP="00166F4D">
            <w:r>
              <w:t>A</w:t>
            </w:r>
            <w:r w:rsidR="007568C5">
              <w:t xml:space="preserve">n online voting project build with </w:t>
            </w:r>
            <w:r w:rsidR="007568C5">
              <w:rPr>
                <w:b/>
                <w:bCs/>
              </w:rPr>
              <w:t xml:space="preserve">java </w:t>
            </w:r>
            <w:r w:rsidR="007568C5">
              <w:t>using AES and RSA algorithms</w:t>
            </w:r>
          </w:p>
          <w:p w14:paraId="5E16AF74" w14:textId="77777777" w:rsidR="007568C5" w:rsidRDefault="007568C5" w:rsidP="00166F4D">
            <w:pPr>
              <w:rPr>
                <w:b/>
                <w:bCs/>
              </w:rPr>
            </w:pPr>
          </w:p>
          <w:p w14:paraId="45622BAA" w14:textId="77777777" w:rsidR="007568C5" w:rsidRDefault="007568C5" w:rsidP="00166F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BMT(BIKE MODIFICATION TOOLS) </w:t>
            </w:r>
          </w:p>
          <w:p w14:paraId="1407C699" w14:textId="77777777" w:rsidR="007568C5" w:rsidRDefault="007568C5" w:rsidP="00166F4D">
            <w:pPr>
              <w:rPr>
                <w:b/>
                <w:bCs/>
              </w:rPr>
            </w:pPr>
            <w:r>
              <w:t xml:space="preserve">An E-commerce website made with </w:t>
            </w:r>
            <w:r>
              <w:rPr>
                <w:b/>
                <w:bCs/>
              </w:rPr>
              <w:t xml:space="preserve">HTML , CSS , PHP , JAVASCRIPT </w:t>
            </w:r>
            <w:r>
              <w:t xml:space="preserve">and </w:t>
            </w:r>
            <w:r>
              <w:rPr>
                <w:b/>
                <w:bCs/>
              </w:rPr>
              <w:t>MYSQL .</w:t>
            </w:r>
          </w:p>
          <w:p w14:paraId="71BEE929" w14:textId="77777777" w:rsidR="007568C5" w:rsidRDefault="007568C5" w:rsidP="00166F4D">
            <w:pPr>
              <w:rPr>
                <w:b/>
                <w:bCs/>
              </w:rPr>
            </w:pPr>
          </w:p>
          <w:p w14:paraId="10AB71FD" w14:textId="77777777" w:rsidR="007568C5" w:rsidRDefault="007568C5" w:rsidP="00166F4D">
            <w:pPr>
              <w:rPr>
                <w:b/>
                <w:bCs/>
              </w:rPr>
            </w:pPr>
            <w:r>
              <w:rPr>
                <w:b/>
                <w:bCs/>
              </w:rPr>
              <w:t>AMAZON STOCK PRICE PREDICTION ;</w:t>
            </w:r>
          </w:p>
          <w:p w14:paraId="4FE25875" w14:textId="77777777" w:rsidR="007568C5" w:rsidRDefault="007568C5" w:rsidP="00166F4D">
            <w:r>
              <w:t>A python project to predict the stock price of the Amazon stock using KNN algorithm .</w:t>
            </w:r>
          </w:p>
          <w:p w14:paraId="73533428" w14:textId="77777777" w:rsidR="007568C5" w:rsidRDefault="007568C5" w:rsidP="00166F4D"/>
          <w:p w14:paraId="05227E96" w14:textId="77777777" w:rsidR="007568C5" w:rsidRDefault="007568C5" w:rsidP="00166F4D"/>
          <w:p w14:paraId="31CD96BD" w14:textId="77777777" w:rsidR="007568C5" w:rsidRDefault="007568C5" w:rsidP="00166F4D"/>
          <w:p w14:paraId="61C2E24D" w14:textId="77777777" w:rsidR="007568C5" w:rsidRDefault="007568C5" w:rsidP="00166F4D"/>
          <w:p w14:paraId="53243FE6" w14:textId="77777777" w:rsidR="007568C5" w:rsidRDefault="007568C5" w:rsidP="00166F4D"/>
          <w:p w14:paraId="0A3C9E62" w14:textId="77777777" w:rsidR="007568C5" w:rsidRDefault="007568C5" w:rsidP="00166F4D">
            <w:pPr>
              <w:rPr>
                <w:b/>
                <w:bCs/>
              </w:rPr>
            </w:pPr>
            <w:r>
              <w:rPr>
                <w:b/>
                <w:bCs/>
              </w:rPr>
              <w:t>ADDITIONAL</w:t>
            </w:r>
          </w:p>
          <w:p w14:paraId="07573BB4" w14:textId="77777777" w:rsidR="007568C5" w:rsidRDefault="007568C5" w:rsidP="00166F4D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</w:t>
            </w:r>
          </w:p>
          <w:p w14:paraId="7E90B7F8" w14:textId="77777777" w:rsidR="007568C5" w:rsidRDefault="007568C5" w:rsidP="00166F4D">
            <w:pPr>
              <w:rPr>
                <w:b/>
                <w:bCs/>
              </w:rPr>
            </w:pPr>
          </w:p>
          <w:p w14:paraId="00EAA2A9" w14:textId="7ED623A5" w:rsidR="007568C5" w:rsidRDefault="007568C5" w:rsidP="00166F4D">
            <w:r>
              <w:t>Participated , Presented and Published research paper in International conference “</w:t>
            </w:r>
            <w:r w:rsidR="00646757">
              <w:t xml:space="preserve"> </w:t>
            </w:r>
            <w:r>
              <w:t>Transforming Business , Economy &amp; Environment : S</w:t>
            </w:r>
            <w:r w:rsidR="00646757">
              <w:t>trategies for Sustainability ”</w:t>
            </w:r>
          </w:p>
          <w:p w14:paraId="6A207A6D" w14:textId="77777777" w:rsidR="00646757" w:rsidRDefault="00646757" w:rsidP="00166F4D"/>
          <w:p w14:paraId="234807CF" w14:textId="272F5CBF" w:rsidR="00646757" w:rsidRPr="007568C5" w:rsidRDefault="00646757" w:rsidP="00166F4D">
            <w:r>
              <w:t>Participated in International conference on “ Recent Trends in Computing and Technologies “</w:t>
            </w:r>
          </w:p>
        </w:tc>
        <w:tc>
          <w:tcPr>
            <w:tcW w:w="450" w:type="dxa"/>
          </w:tcPr>
          <w:p w14:paraId="1D60440D" w14:textId="77777777" w:rsidR="00166F4D" w:rsidRDefault="00166F4D" w:rsidP="000F44F8"/>
        </w:tc>
      </w:tr>
      <w:tr w:rsidR="00166F4D" w14:paraId="1B45A096" w14:textId="77777777" w:rsidTr="00166F4D">
        <w:trPr>
          <w:trHeight w:val="423"/>
        </w:trPr>
        <w:tc>
          <w:tcPr>
            <w:tcW w:w="540" w:type="dxa"/>
          </w:tcPr>
          <w:p w14:paraId="7ED37A28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120246FF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0D8E718A0D464A718A04E69EC6A2034D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7C6A5EDA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17C5D692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1BC55ECE" w14:textId="77777777" w:rsidR="00166F4D" w:rsidRDefault="00166F4D" w:rsidP="000F44F8"/>
        </w:tc>
        <w:tc>
          <w:tcPr>
            <w:tcW w:w="450" w:type="dxa"/>
          </w:tcPr>
          <w:p w14:paraId="7DD2CE69" w14:textId="77777777" w:rsidR="00166F4D" w:rsidRDefault="00166F4D" w:rsidP="000F44F8"/>
        </w:tc>
      </w:tr>
      <w:tr w:rsidR="00166F4D" w14:paraId="65B10BB0" w14:textId="77777777" w:rsidTr="00166F4D">
        <w:trPr>
          <w:trHeight w:val="423"/>
        </w:trPr>
        <w:tc>
          <w:tcPr>
            <w:tcW w:w="540" w:type="dxa"/>
          </w:tcPr>
          <w:p w14:paraId="592E5981" w14:textId="77777777" w:rsidR="00166F4D" w:rsidRDefault="00166F4D" w:rsidP="000F44F8"/>
        </w:tc>
        <w:tc>
          <w:tcPr>
            <w:tcW w:w="2894" w:type="dxa"/>
            <w:gridSpan w:val="2"/>
          </w:tcPr>
          <w:p w14:paraId="6B230815" w14:textId="464834DA" w:rsidR="00646757" w:rsidRPr="00646757" w:rsidRDefault="00646757" w:rsidP="00166F4D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UG</w:t>
            </w:r>
          </w:p>
          <w:p w14:paraId="622CA0D9" w14:textId="488D2DCE" w:rsidR="00166F4D" w:rsidRPr="00E216D4" w:rsidRDefault="00646757" w:rsidP="00166F4D">
            <w:pPr>
              <w:pStyle w:val="Heading2"/>
            </w:pPr>
            <w:r>
              <w:t>Apollo Arts and Science College</w:t>
            </w:r>
          </w:p>
          <w:p w14:paraId="65238FC1" w14:textId="44039D38" w:rsidR="00166F4D" w:rsidRPr="00173B36" w:rsidRDefault="00646757" w:rsidP="00166F4D">
            <w:pPr>
              <w:pStyle w:val="Heading3"/>
            </w:pPr>
            <w:r>
              <w:t>2020 - 2023</w:t>
            </w:r>
          </w:p>
          <w:p w14:paraId="204EC0AC" w14:textId="5DD8376B" w:rsidR="00166F4D" w:rsidRDefault="00646757" w:rsidP="00166F4D">
            <w:r>
              <w:t>Bachelor of Computer Science</w:t>
            </w:r>
          </w:p>
          <w:p w14:paraId="16AD1F80" w14:textId="173C8B9B" w:rsidR="00646757" w:rsidRPr="00173B36" w:rsidRDefault="00646757" w:rsidP="00166F4D">
            <w:r>
              <w:t>Percentage – 85%</w:t>
            </w:r>
          </w:p>
          <w:p w14:paraId="08424CFF" w14:textId="77777777" w:rsidR="00166F4D" w:rsidRDefault="00166F4D" w:rsidP="00166F4D">
            <w:pPr>
              <w:pStyle w:val="Heading2"/>
            </w:pPr>
          </w:p>
          <w:p w14:paraId="72908330" w14:textId="2E5EED1C" w:rsidR="00166F4D" w:rsidRPr="00646757" w:rsidRDefault="00646757" w:rsidP="00166F4D">
            <w:pPr>
              <w:rPr>
                <w:b/>
                <w:bCs/>
              </w:rPr>
            </w:pPr>
            <w:r>
              <w:rPr>
                <w:b/>
                <w:bCs/>
              </w:rPr>
              <w:t>PG</w:t>
            </w:r>
          </w:p>
          <w:p w14:paraId="2D05BD41" w14:textId="01F7C542" w:rsidR="00166F4D" w:rsidRPr="0036697C" w:rsidRDefault="00646757" w:rsidP="00166F4D">
            <w:pPr>
              <w:pStyle w:val="Heading2"/>
            </w:pPr>
            <w:r>
              <w:t>New Prince Shri Bhavani College of Engineering and Technology</w:t>
            </w:r>
          </w:p>
          <w:p w14:paraId="503A20FB" w14:textId="7383015F" w:rsidR="00166F4D" w:rsidRPr="00173B36" w:rsidRDefault="00646757" w:rsidP="00166F4D">
            <w:pPr>
              <w:pStyle w:val="Heading3"/>
            </w:pPr>
            <w:r>
              <w:t>2023 - 2025</w:t>
            </w:r>
          </w:p>
          <w:p w14:paraId="61102A21" w14:textId="761CC3B7" w:rsidR="00166F4D" w:rsidRDefault="00646757" w:rsidP="00E07B9E">
            <w:r>
              <w:t>Master of Computer Application</w:t>
            </w:r>
          </w:p>
        </w:tc>
        <w:tc>
          <w:tcPr>
            <w:tcW w:w="976" w:type="dxa"/>
          </w:tcPr>
          <w:p w14:paraId="442D11E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101388B5" w14:textId="77777777" w:rsidR="00166F4D" w:rsidRDefault="00166F4D" w:rsidP="000F44F8"/>
        </w:tc>
        <w:tc>
          <w:tcPr>
            <w:tcW w:w="450" w:type="dxa"/>
          </w:tcPr>
          <w:p w14:paraId="5870426C" w14:textId="77777777" w:rsidR="00166F4D" w:rsidRDefault="00166F4D" w:rsidP="000F44F8"/>
        </w:tc>
      </w:tr>
    </w:tbl>
    <w:p w14:paraId="541A52B3" w14:textId="77777777" w:rsidR="00E41AB4" w:rsidRPr="00173B36" w:rsidRDefault="00E41AB4" w:rsidP="00262B06"/>
    <w:sectPr w:rsidR="00E41AB4" w:rsidRPr="00173B36" w:rsidSect="009C1A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4F294" w14:textId="77777777" w:rsidR="00562835" w:rsidRDefault="00562835" w:rsidP="00BA3E51">
      <w:r>
        <w:separator/>
      </w:r>
    </w:p>
  </w:endnote>
  <w:endnote w:type="continuationSeparator" w:id="0">
    <w:p w14:paraId="4BC518AB" w14:textId="77777777" w:rsidR="00562835" w:rsidRDefault="0056283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C52B0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14DF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CDCB0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6235" w14:textId="77777777" w:rsidR="00562835" w:rsidRDefault="00562835" w:rsidP="00BA3E51">
      <w:r>
        <w:separator/>
      </w:r>
    </w:p>
  </w:footnote>
  <w:footnote w:type="continuationSeparator" w:id="0">
    <w:p w14:paraId="1B4C5B98" w14:textId="77777777" w:rsidR="00562835" w:rsidRDefault="00562835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B5A74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62363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A450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A1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015C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2835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46757"/>
    <w:rsid w:val="0067056E"/>
    <w:rsid w:val="0068094B"/>
    <w:rsid w:val="00686284"/>
    <w:rsid w:val="006959E4"/>
    <w:rsid w:val="00716542"/>
    <w:rsid w:val="007337AD"/>
    <w:rsid w:val="0073402D"/>
    <w:rsid w:val="00755988"/>
    <w:rsid w:val="007568C5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150A1"/>
    <w:rsid w:val="00923D8B"/>
    <w:rsid w:val="00962E61"/>
    <w:rsid w:val="0098447D"/>
    <w:rsid w:val="00984A59"/>
    <w:rsid w:val="00986331"/>
    <w:rsid w:val="009A6667"/>
    <w:rsid w:val="009A707B"/>
    <w:rsid w:val="009B2B04"/>
    <w:rsid w:val="009B7503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127A"/>
  <w15:chartTrackingRefBased/>
  <w15:docId w15:val="{F77A5AE3-630C-4B91-B4A1-4FBCDE3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1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sagayamani-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sagayamani-r-1720a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YAMANI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97792B63424440AD579F18DF60B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AB8A-AD7A-40AD-BF3B-A227CC7016ED}"/>
      </w:docPartPr>
      <w:docPartBody>
        <w:p w:rsidR="00000000" w:rsidRDefault="00000000">
          <w:pPr>
            <w:pStyle w:val="8D97792B63424440AD579F18DF60BBC1"/>
          </w:pPr>
          <w:r w:rsidRPr="00173B36">
            <w:t>CONTACT</w:t>
          </w:r>
        </w:p>
      </w:docPartBody>
    </w:docPart>
    <w:docPart>
      <w:docPartPr>
        <w:name w:val="2ED1E6C8DD724EB29E29E6854820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313D4-6BDF-4327-802B-C8791D949701}"/>
      </w:docPartPr>
      <w:docPartBody>
        <w:p w:rsidR="00000000" w:rsidRDefault="00000000">
          <w:pPr>
            <w:pStyle w:val="2ED1E6C8DD724EB29E29E68548202CC6"/>
          </w:pPr>
          <w:r w:rsidRPr="00173B36">
            <w:t>PROFILE</w:t>
          </w:r>
        </w:p>
      </w:docPartBody>
    </w:docPart>
    <w:docPart>
      <w:docPartPr>
        <w:name w:val="D8F2272782B7453A946744BB3399C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552B-162B-41AB-8643-AAC8BF3838B9}"/>
      </w:docPartPr>
      <w:docPartBody>
        <w:p w:rsidR="00000000" w:rsidRDefault="00000000">
          <w:pPr>
            <w:pStyle w:val="D8F2272782B7453A946744BB3399C8ED"/>
          </w:pPr>
          <w:r w:rsidRPr="00173B36">
            <w:t>SKILLS</w:t>
          </w:r>
        </w:p>
      </w:docPartBody>
    </w:docPart>
    <w:docPart>
      <w:docPartPr>
        <w:name w:val="0D8E718A0D464A718A04E69EC6A2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81294-5424-4D8B-B33C-06AA78A86B16}"/>
      </w:docPartPr>
      <w:docPartBody>
        <w:p w:rsidR="00000000" w:rsidRDefault="00000000">
          <w:pPr>
            <w:pStyle w:val="0D8E718A0D464A718A04E69EC6A2034D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A"/>
    <w:rsid w:val="0034015C"/>
    <w:rsid w:val="00D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753E89C7F4F6F9A22EF11C712A0C2">
    <w:name w:val="E6B753E89C7F4F6F9A22EF11C712A0C2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14:ligatures w14:val="none"/>
    </w:rPr>
  </w:style>
  <w:style w:type="paragraph" w:customStyle="1" w:styleId="63A7216EF47D41B3896E575164F5BB8C">
    <w:name w:val="63A7216EF47D41B3896E575164F5BB8C"/>
  </w:style>
  <w:style w:type="paragraph" w:customStyle="1" w:styleId="8D97792B63424440AD579F18DF60BBC1">
    <w:name w:val="8D97792B63424440AD579F18DF60BBC1"/>
  </w:style>
  <w:style w:type="paragraph" w:customStyle="1" w:styleId="2ED1E6C8DD724EB29E29E68548202CC6">
    <w:name w:val="2ED1E6C8DD724EB29E29E68548202CC6"/>
  </w:style>
  <w:style w:type="paragraph" w:customStyle="1" w:styleId="FB295F92A89D4AEAB4C2BF13C42C9C89">
    <w:name w:val="FB295F92A89D4AEAB4C2BF13C42C9C89"/>
  </w:style>
  <w:style w:type="paragraph" w:customStyle="1" w:styleId="1AA163E37F4C4F41A84FCD1F9E6E0147">
    <w:name w:val="1AA163E37F4C4F41A84FCD1F9E6E0147"/>
  </w:style>
  <w:style w:type="paragraph" w:customStyle="1" w:styleId="3DB34A7655E3408A888A928B00EEF75E">
    <w:name w:val="3DB34A7655E3408A888A928B00EEF75E"/>
  </w:style>
  <w:style w:type="paragraph" w:customStyle="1" w:styleId="76A6BFA330DD40828383E0817CF1561A">
    <w:name w:val="76A6BFA330DD40828383E0817CF1561A"/>
  </w:style>
  <w:style w:type="paragraph" w:customStyle="1" w:styleId="D8F2272782B7453A946744BB3399C8ED">
    <w:name w:val="D8F2272782B7453A946744BB3399C8ED"/>
  </w:style>
  <w:style w:type="paragraph" w:customStyle="1" w:styleId="F0EF5D4958BF47E3BE41C4036D514C09">
    <w:name w:val="F0EF5D4958BF47E3BE41C4036D514C09"/>
  </w:style>
  <w:style w:type="paragraph" w:customStyle="1" w:styleId="9F41810F0C014C64A7FC6BBD6EC6BBA6">
    <w:name w:val="9F41810F0C014C64A7FC6BBD6EC6BBA6"/>
  </w:style>
  <w:style w:type="paragraph" w:customStyle="1" w:styleId="F06C87EA95E94F92AA25035B6748378B">
    <w:name w:val="F06C87EA95E94F92AA25035B6748378B"/>
  </w:style>
  <w:style w:type="paragraph" w:customStyle="1" w:styleId="966C3D0F66754228AC925282400EA74D">
    <w:name w:val="966C3D0F66754228AC925282400EA74D"/>
  </w:style>
  <w:style w:type="paragraph" w:customStyle="1" w:styleId="9A56B731E9C342F79237A59186F8166A">
    <w:name w:val="9A56B731E9C342F79237A59186F8166A"/>
  </w:style>
  <w:style w:type="paragraph" w:customStyle="1" w:styleId="9388286F31534962BF6E59E505A12A80">
    <w:name w:val="9388286F31534962BF6E59E505A12A80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paragraph" w:customStyle="1" w:styleId="EC15EBA726EB4506BF6E07DCFBA17CBC">
    <w:name w:val="EC15EBA726EB4506BF6E07DCFBA17CBC"/>
  </w:style>
  <w:style w:type="paragraph" w:customStyle="1" w:styleId="D47B98FAFA8C41D8A8D0D4EB43D8BD48">
    <w:name w:val="D47B98FAFA8C41D8A8D0D4EB43D8BD48"/>
  </w:style>
  <w:style w:type="paragraph" w:customStyle="1" w:styleId="BDF1DF846CDB4473BA2410CD29194721">
    <w:name w:val="BDF1DF846CDB4473BA2410CD29194721"/>
  </w:style>
  <w:style w:type="paragraph" w:customStyle="1" w:styleId="77C0EF9F212D4FB4B56436F6723DBF34">
    <w:name w:val="77C0EF9F212D4FB4B56436F6723DBF34"/>
  </w:style>
  <w:style w:type="paragraph" w:customStyle="1" w:styleId="3BE8363E1FEE4557A4B86129CDDD4807">
    <w:name w:val="3BE8363E1FEE4557A4B86129CDDD4807"/>
  </w:style>
  <w:style w:type="paragraph" w:customStyle="1" w:styleId="984B1F40C10A497DA3F8B5E97A1B14CE">
    <w:name w:val="984B1F40C10A497DA3F8B5E97A1B14CE"/>
  </w:style>
  <w:style w:type="paragraph" w:customStyle="1" w:styleId="9A15022E497342E1A959446203063F52">
    <w:name w:val="9A15022E497342E1A959446203063F52"/>
  </w:style>
  <w:style w:type="paragraph" w:customStyle="1" w:styleId="C5D3796CAB654CABA750D0AC5EC4CC3A">
    <w:name w:val="C5D3796CAB654CABA750D0AC5EC4CC3A"/>
  </w:style>
  <w:style w:type="paragraph" w:customStyle="1" w:styleId="983943554CAB49E8BB5EDD295DD3A175">
    <w:name w:val="983943554CAB49E8BB5EDD295DD3A175"/>
  </w:style>
  <w:style w:type="paragraph" w:customStyle="1" w:styleId="8DEE059398EC4DC9A25B931A85CC09BB">
    <w:name w:val="8DEE059398EC4DC9A25B931A85CC09BB"/>
  </w:style>
  <w:style w:type="paragraph" w:customStyle="1" w:styleId="0D8E718A0D464A718A04E69EC6A2034D">
    <w:name w:val="0D8E718A0D464A718A04E69EC6A2034D"/>
  </w:style>
  <w:style w:type="paragraph" w:customStyle="1" w:styleId="996CBFE239D342A0835F39B84E96D0EF">
    <w:name w:val="996CBFE239D342A0835F39B84E96D0EF"/>
  </w:style>
  <w:style w:type="paragraph" w:customStyle="1" w:styleId="151B681A8A734DBAAF7B2A3129FA0715">
    <w:name w:val="151B681A8A734DBAAF7B2A3129FA0715"/>
  </w:style>
  <w:style w:type="paragraph" w:customStyle="1" w:styleId="7BC4F660757647E69BC473938448A52F">
    <w:name w:val="7BC4F660757647E69BC473938448A52F"/>
  </w:style>
  <w:style w:type="paragraph" w:customStyle="1" w:styleId="C34770933B544047987A1660DDFA120F">
    <w:name w:val="C34770933B544047987A1660DDFA120F"/>
  </w:style>
  <w:style w:type="paragraph" w:customStyle="1" w:styleId="3A335B687E7244758E319F3655091BED">
    <w:name w:val="3A335B687E7244758E319F3655091BED"/>
  </w:style>
  <w:style w:type="paragraph" w:customStyle="1" w:styleId="E9ACADABE1EE4D6181CB71084D9ACFA4">
    <w:name w:val="E9ACADABE1EE4D6181CB71084D9AC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27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SAGAYAMANI</dc:creator>
  <cp:keywords/>
  <dc:description/>
  <cp:lastModifiedBy>sagayamani r</cp:lastModifiedBy>
  <cp:revision>1</cp:revision>
  <dcterms:created xsi:type="dcterms:W3CDTF">2025-04-20T18:34:00Z</dcterms:created>
  <dcterms:modified xsi:type="dcterms:W3CDTF">2025-04-20T19:02:00Z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